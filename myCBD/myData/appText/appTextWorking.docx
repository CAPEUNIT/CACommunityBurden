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A3766" w14:textId="1C73F160" w:rsidR="008379EE" w:rsidRDefault="00C90096" w:rsidP="00C926B5">
      <w:r>
        <w:t xml:space="preserve">textIntro1 &lt;- </w:t>
      </w:r>
      <w:r w:rsidR="004C55E9" w:rsidRPr="004C55E9">
        <w:t>"</w:t>
      </w:r>
      <w:r w:rsidR="008379EE">
        <w:t xml:space="preserve">The goal of </w:t>
      </w:r>
      <w:r w:rsidR="003F7AC6">
        <w:t xml:space="preserve">the </w:t>
      </w:r>
      <w:r w:rsidR="008379EE">
        <w:t xml:space="preserve">California Community Burden of Disease and Cost Engine is to </w:t>
      </w:r>
      <w:r w:rsidR="008379EE" w:rsidRPr="008379EE">
        <w:t>provide systematic scientific insight for allocation of Public Health resources, evaluation of Public Health interventions, and other Public Health actions. Th</w:t>
      </w:r>
      <w:r w:rsidR="008379EE">
        <w:t xml:space="preserve">is initial version of the </w:t>
      </w:r>
      <w:r w:rsidR="008379EE" w:rsidRPr="008379EE">
        <w:t>application displays multiple death-related measures (e.g. Years of Life Lost</w:t>
      </w:r>
      <w:r w:rsidR="008379EE">
        <w:t xml:space="preserve"> per 100,000 population, crude and age-adjusted d</w:t>
      </w:r>
      <w:r w:rsidR="008379EE" w:rsidRPr="008379EE">
        <w:t xml:space="preserve">eath </w:t>
      </w:r>
      <w:r w:rsidR="008379EE">
        <w:t>r</w:t>
      </w:r>
      <w:r w:rsidR="008379EE" w:rsidRPr="008379EE">
        <w:t>ate</w:t>
      </w:r>
      <w:r w:rsidR="008379EE">
        <w:t xml:space="preserve">, standard mortality ratios) </w:t>
      </w:r>
      <w:r w:rsidR="008379EE" w:rsidRPr="008379EE">
        <w:t xml:space="preserve">in interactive rankings charts, maps, and trend lines, for California </w:t>
      </w:r>
      <w:r w:rsidR="008379EE">
        <w:t xml:space="preserve">counties, </w:t>
      </w:r>
      <w:r w:rsidR="008379EE" w:rsidRPr="008379EE">
        <w:t xml:space="preserve">communities </w:t>
      </w:r>
      <w:r w:rsidR="008379EE">
        <w:t xml:space="preserve">(Medical Service Study Areas), and census tracts </w:t>
      </w:r>
      <w:r w:rsidR="008379EE" w:rsidRPr="008379EE">
        <w:t xml:space="preserve">for </w:t>
      </w:r>
      <w:r w:rsidR="00887A0B">
        <w:t>recent years</w:t>
      </w:r>
      <w:r w:rsidR="008379EE" w:rsidRPr="008379EE">
        <w:t xml:space="preserve">.  </w:t>
      </w:r>
      <w:r w:rsidR="008379EE">
        <w:t xml:space="preserve">  At the county level, data are displayed separately for each year</w:t>
      </w:r>
      <w:r w:rsidR="00887A0B">
        <w:t>,  and</w:t>
      </w:r>
      <w:r w:rsidR="00C926B5">
        <w:t xml:space="preserve"> </w:t>
      </w:r>
      <w:r w:rsidR="008379EE">
        <w:t>at the community or census-tract level</w:t>
      </w:r>
      <w:r w:rsidR="00C926B5">
        <w:t xml:space="preserve"> are displayed only for</w:t>
      </w:r>
      <w:r w:rsidR="00887A0B">
        <w:t xml:space="preserve"> the most recent five-year period (combined)</w:t>
      </w:r>
      <w:r w:rsidR="00C926B5">
        <w:t>.  Data for some conditions with very few deaths and/or with other sensitivity considerations are suppressed in this release.</w:t>
      </w:r>
      <w:r w:rsidR="004C55E9" w:rsidRPr="004C55E9">
        <w:t>"</w:t>
      </w:r>
    </w:p>
    <w:p w14:paraId="139C4276" w14:textId="26FFBA48" w:rsidR="00C926B5" w:rsidRDefault="00887A0B">
      <w:r>
        <w:t>textIntro2 &lt;- “</w:t>
      </w:r>
      <w:commentRangeStart w:id="0"/>
      <w:r w:rsidR="008379EE">
        <w:t>This</w:t>
      </w:r>
      <w:commentRangeEnd w:id="0"/>
      <w:r w:rsidR="00325C5A">
        <w:rPr>
          <w:rStyle w:val="CommentReference"/>
        </w:rPr>
        <w:commentReference w:id="0"/>
      </w:r>
      <w:r w:rsidR="008379EE">
        <w:t xml:space="preserve"> </w:t>
      </w:r>
      <w:commentRangeStart w:id="1"/>
      <w:r w:rsidR="008379EE">
        <w:t>app</w:t>
      </w:r>
      <w:commentRangeEnd w:id="1"/>
      <w:r w:rsidR="00625C61">
        <w:rPr>
          <w:rStyle w:val="CommentReference"/>
        </w:rPr>
        <w:commentReference w:id="1"/>
      </w:r>
      <w:r w:rsidR="008379EE">
        <w:t xml:space="preserve"> deployment is for preliminary internal CDPH review. Do not share these data with external partners.  </w:t>
      </w:r>
      <w:r w:rsidR="00C926B5">
        <w:t xml:space="preserve">A very wide range of </w:t>
      </w:r>
      <w:r w:rsidR="00325C5A">
        <w:t>enhancements</w:t>
      </w:r>
      <w:r w:rsidR="00C926B5">
        <w:t xml:space="preserve"> are being considered for this application. Any/all comments regarding errors, enhancements, or any other ideas about this version are most welcome. Please email </w:t>
      </w:r>
      <w:commentRangeStart w:id="3"/>
      <w:r w:rsidR="00325C5A">
        <w:rPr>
          <w:rStyle w:val="Hyperlink"/>
        </w:rPr>
        <w:fldChar w:fldCharType="begin"/>
      </w:r>
      <w:r w:rsidR="00325C5A">
        <w:rPr>
          <w:rStyle w:val="Hyperlink"/>
        </w:rPr>
        <w:instrText xml:space="preserve"> HYPERLINK "mailto:michael.samuel@cdph.ca.gov" </w:instrText>
      </w:r>
      <w:r w:rsidR="00325C5A">
        <w:rPr>
          <w:rStyle w:val="Hyperlink"/>
        </w:rPr>
        <w:fldChar w:fldCharType="separate"/>
      </w:r>
      <w:r w:rsidR="00C926B5" w:rsidRPr="00E34D3D">
        <w:rPr>
          <w:rStyle w:val="Hyperlink"/>
        </w:rPr>
        <w:t>michael.samuel@cdph.ca.gov</w:t>
      </w:r>
      <w:r w:rsidR="00325C5A">
        <w:rPr>
          <w:rStyle w:val="Hyperlink"/>
        </w:rPr>
        <w:fldChar w:fldCharType="end"/>
      </w:r>
      <w:commentRangeEnd w:id="3"/>
      <w:r w:rsidR="00325C5A">
        <w:rPr>
          <w:rStyle w:val="CommentReference"/>
        </w:rPr>
        <w:commentReference w:id="3"/>
      </w:r>
      <w:r w:rsidR="00C926B5">
        <w:t>.</w:t>
      </w:r>
      <w:r>
        <w:t>”</w:t>
      </w:r>
    </w:p>
    <w:p w14:paraId="726CEDE4" w14:textId="77777777" w:rsidR="00887A0B" w:rsidRDefault="00887A0B"/>
    <w:p w14:paraId="6CAE6CC0" w14:textId="77777777" w:rsidR="00241DE7" w:rsidRDefault="00241DE7"/>
    <w:p w14:paraId="62518865" w14:textId="400E0C42" w:rsidR="00A02CCD" w:rsidRDefault="00241DE7">
      <w:commentRangeStart w:id="4"/>
      <w:proofErr w:type="spellStart"/>
      <w:r>
        <w:t>measureHelp</w:t>
      </w:r>
      <w:commentRangeEnd w:id="4"/>
      <w:proofErr w:type="spellEnd"/>
      <w:r w:rsidR="005F7F90">
        <w:rPr>
          <w:rStyle w:val="CommentReference"/>
        </w:rPr>
        <w:commentReference w:id="4"/>
      </w:r>
      <w:r>
        <w:t xml:space="preserve"> &lt;- </w:t>
      </w:r>
      <w:r w:rsidR="004C55E9" w:rsidRPr="004C55E9">
        <w:t>"</w:t>
      </w:r>
      <w:r w:rsidRPr="00241DE7">
        <w:t xml:space="preserve">The </w:t>
      </w:r>
      <w:r>
        <w:t>current MEASURES of deaths are ‘Years of Life Lost (YLL)’, ‘</w:t>
      </w:r>
      <w:r w:rsidRPr="00241DE7">
        <w:t>Years of L</w:t>
      </w:r>
      <w:r>
        <w:t>ife Lost per 100,000 population’, ‘Number of Deaths’, ‘</w:t>
      </w:r>
      <w:r w:rsidR="006D1B97">
        <w:t xml:space="preserve">Crude </w:t>
      </w:r>
      <w:r w:rsidRPr="00241DE7">
        <w:t>Death Rate</w:t>
      </w:r>
      <w:r>
        <w:t xml:space="preserve">’, </w:t>
      </w:r>
      <w:r w:rsidR="006D1B97">
        <w:t xml:space="preserve">‘Age-Adjusted Death Rate’, </w:t>
      </w:r>
      <w:r>
        <w:t>‘Mean Age at Death’, and  ‘</w:t>
      </w:r>
      <w:r w:rsidR="006D1B97">
        <w:t>Standard Mortality Ratio</w:t>
      </w:r>
      <w:r w:rsidRPr="00241DE7">
        <w:t>. No one measure i</w:t>
      </w:r>
      <w:r>
        <w:t>s ‘best’</w:t>
      </w:r>
      <w:r w:rsidRPr="00241DE7">
        <w:t>--each measure provides a different view or perspective into the impact of</w:t>
      </w:r>
      <w:r>
        <w:t xml:space="preserve"> the condition.   </w:t>
      </w:r>
    </w:p>
    <w:p w14:paraId="1EDAC984" w14:textId="77777777" w:rsidR="00A02CCD" w:rsidRDefault="00241DE7">
      <w:pPr>
        <w:pStyle w:val="ListParagraph"/>
        <w:numPr>
          <w:ilvl w:val="0"/>
          <w:numId w:val="1"/>
        </w:numPr>
        <w:rPr>
          <w:ins w:id="5" w:author="Fujimoto, Scott@CDPH" w:date="2018-09-12T14:42:00Z"/>
        </w:rPr>
        <w:pPrChange w:id="6" w:author="Fujimoto, Scott@CDPH" w:date="2018-09-12T14:42:00Z">
          <w:pPr/>
        </w:pPrChange>
      </w:pPr>
      <w:r>
        <w:t>‘Number of deaths’</w:t>
      </w:r>
      <w:r w:rsidRPr="00241DE7">
        <w:t xml:space="preserve"> is the simplest, most direct measure, </w:t>
      </w:r>
      <w:del w:id="7" w:author="Fujimoto, Scott@CDPH" w:date="2018-09-12T13:49:00Z">
        <w:r w:rsidRPr="00241DE7" w:rsidDel="006D1B97">
          <w:delText xml:space="preserve">and has clear intuitive meaning, </w:delText>
        </w:r>
      </w:del>
      <w:r w:rsidRPr="00241DE7">
        <w:t>and</w:t>
      </w:r>
      <w:del w:id="8" w:author="Fujimoto, Scott@CDPH" w:date="2018-09-12T14:03:00Z">
        <w:r w:rsidRPr="00241DE7" w:rsidDel="007C53F7">
          <w:delText xml:space="preserve">, other things being equal, will be </w:delText>
        </w:r>
      </w:del>
      <w:ins w:id="9" w:author="Fujimoto, Scott@CDPH" w:date="2018-09-12T14:03:00Z">
        <w:r w:rsidR="007C53F7">
          <w:t xml:space="preserve"> usually is </w:t>
        </w:r>
      </w:ins>
      <w:r w:rsidRPr="00241DE7">
        <w:t>larger in area</w:t>
      </w:r>
      <w:r>
        <w:t xml:space="preserve">s with larger populations. </w:t>
      </w:r>
    </w:p>
    <w:p w14:paraId="004762E7" w14:textId="77777777" w:rsidR="00A02CCD" w:rsidRDefault="00241DE7">
      <w:pPr>
        <w:pStyle w:val="ListParagraph"/>
        <w:numPr>
          <w:ilvl w:val="0"/>
          <w:numId w:val="1"/>
        </w:numPr>
        <w:rPr>
          <w:ins w:id="10" w:author="Fujimoto, Scott@CDPH" w:date="2018-09-12T14:42:00Z"/>
        </w:rPr>
        <w:pPrChange w:id="11" w:author="Fujimoto, Scott@CDPH" w:date="2018-09-12T14:42:00Z">
          <w:pPr/>
        </w:pPrChange>
      </w:pPr>
      <w:del w:id="12" w:author="Fujimoto, Scott@CDPH" w:date="2018-09-12T14:42:00Z">
        <w:r w:rsidDel="00A02CCD">
          <w:delText xml:space="preserve"> </w:delText>
        </w:r>
      </w:del>
      <w:r>
        <w:t>‘</w:t>
      </w:r>
      <w:ins w:id="13" w:author="Fujimoto, Scott@CDPH" w:date="2018-09-12T13:49:00Z">
        <w:r w:rsidR="006D1B97">
          <w:t xml:space="preserve">Crude </w:t>
        </w:r>
      </w:ins>
      <w:r>
        <w:t>Death Rate’</w:t>
      </w:r>
      <w:r w:rsidRPr="00241DE7">
        <w:t xml:space="preserve"> takes the size of the population into account</w:t>
      </w:r>
      <w:del w:id="14" w:author="Fujimoto, Scott@CDPH" w:date="2018-09-12T14:04:00Z">
        <w:r w:rsidRPr="00241DE7" w:rsidDel="007C53F7">
          <w:delText>, and is</w:delText>
        </w:r>
      </w:del>
      <w:ins w:id="15" w:author="Fujimoto, Scott@CDPH" w:date="2018-09-12T14:04:00Z">
        <w:r w:rsidR="007C53F7">
          <w:t xml:space="preserve"> by dividing</w:t>
        </w:r>
      </w:ins>
      <w:r w:rsidRPr="00241DE7">
        <w:t xml:space="preserve"> the number of deaths </w:t>
      </w:r>
      <w:del w:id="16" w:author="Fujimoto, Scott@CDPH" w:date="2018-09-12T14:04:00Z">
        <w:r w:rsidRPr="00241DE7" w:rsidDel="007C53F7">
          <w:delText xml:space="preserve">divided </w:delText>
        </w:r>
      </w:del>
      <w:r w:rsidRPr="00241DE7">
        <w:t>by the number of people in t</w:t>
      </w:r>
      <w:r>
        <w:t xml:space="preserve">he population (multiplied by </w:t>
      </w:r>
      <w:del w:id="17" w:author="Fujimoto, Scott@CDPH" w:date="2018-09-12T13:58:00Z">
        <w:r w:rsidDel="007C53F7">
          <w:delText>a ‘constant’</w:delText>
        </w:r>
        <w:r w:rsidRPr="00241DE7" w:rsidDel="007C53F7">
          <w:delText xml:space="preserve">, </w:delText>
        </w:r>
      </w:del>
      <w:r w:rsidRPr="00241DE7">
        <w:t>1</w:t>
      </w:r>
      <w:r>
        <w:t>00,000</w:t>
      </w:r>
      <w:del w:id="18" w:author="Fujimoto, Scott@CDPH" w:date="2018-09-12T13:58:00Z">
        <w:r w:rsidDel="007C53F7">
          <w:delText>,</w:delText>
        </w:r>
      </w:del>
      <w:r>
        <w:t xml:space="preserve"> for interpretability</w:t>
      </w:r>
      <w:ins w:id="19" w:author="Fujimoto, Scott@CDPH" w:date="2018-09-12T13:58:00Z">
        <w:r w:rsidR="007C53F7">
          <w:t>, i.e. number of deaths per 100,000 people</w:t>
        </w:r>
      </w:ins>
      <w:r>
        <w:t>).</w:t>
      </w:r>
    </w:p>
    <w:p w14:paraId="56D43B3E" w14:textId="77777777" w:rsidR="00A02CCD" w:rsidRDefault="00241DE7">
      <w:pPr>
        <w:pStyle w:val="ListParagraph"/>
        <w:numPr>
          <w:ilvl w:val="0"/>
          <w:numId w:val="1"/>
        </w:numPr>
        <w:rPr>
          <w:ins w:id="20" w:author="Fujimoto, Scott@CDPH" w:date="2018-09-12T13:53:00Z"/>
        </w:rPr>
        <w:pPrChange w:id="21" w:author="Fujimoto, Scott@CDPH" w:date="2018-09-12T14:42:00Z">
          <w:pPr/>
        </w:pPrChange>
      </w:pPr>
      <w:del w:id="22" w:author="Fujimoto, Scott@CDPH" w:date="2018-09-12T14:42:00Z">
        <w:r w:rsidDel="00A02CCD">
          <w:delText xml:space="preserve"> </w:delText>
        </w:r>
      </w:del>
      <w:ins w:id="23" w:author="Fujimoto, Scott@CDPH" w:date="2018-09-12T13:53:00Z">
        <w:r w:rsidR="006D1B97">
          <w:t>‘</w:t>
        </w:r>
      </w:ins>
      <w:ins w:id="24" w:author="Fujimoto, Scott@CDPH" w:date="2018-09-12T13:54:00Z">
        <w:r w:rsidR="006D1B97">
          <w:t>A</w:t>
        </w:r>
      </w:ins>
      <w:ins w:id="25" w:author="Fujimoto, Scott@CDPH" w:date="2018-09-12T13:53:00Z">
        <w:r w:rsidR="006D1B97" w:rsidRPr="006D1B97">
          <w:t xml:space="preserve">ge-adjusted </w:t>
        </w:r>
      </w:ins>
      <w:ins w:id="26" w:author="Fujimoto, Scott@CDPH" w:date="2018-09-12T13:54:00Z">
        <w:r w:rsidR="006D1B97">
          <w:t xml:space="preserve">Death </w:t>
        </w:r>
      </w:ins>
      <w:ins w:id="27" w:author="Fujimoto, Scott@CDPH" w:date="2018-09-12T13:53:00Z">
        <w:r w:rsidR="006D1B97">
          <w:t>Rate</w:t>
        </w:r>
      </w:ins>
      <w:ins w:id="28" w:author="Fujimoto, Scott@CDPH" w:date="2018-09-12T13:54:00Z">
        <w:r w:rsidR="006D1B97">
          <w:t>’</w:t>
        </w:r>
      </w:ins>
      <w:ins w:id="29" w:author="Fujimoto, Scott@CDPH" w:date="2018-09-12T13:53:00Z">
        <w:r w:rsidR="006D1B97">
          <w:t xml:space="preserve"> is the rate</w:t>
        </w:r>
        <w:r w:rsidR="006D1B97" w:rsidRPr="006D1B97">
          <w:t xml:space="preserve"> that would have existed if the population had </w:t>
        </w:r>
        <w:r w:rsidR="006D1B97">
          <w:t xml:space="preserve">the same age distribution as a </w:t>
        </w:r>
      </w:ins>
      <w:ins w:id="30" w:author="Fujimoto, Scott@CDPH" w:date="2018-09-12T13:54:00Z">
        <w:r w:rsidR="006D1B97">
          <w:t>‘</w:t>
        </w:r>
      </w:ins>
      <w:ins w:id="31" w:author="Fujimoto, Scott@CDPH" w:date="2018-09-12T13:53:00Z">
        <w:r w:rsidR="006D1B97">
          <w:t>reference</w:t>
        </w:r>
      </w:ins>
      <w:ins w:id="32" w:author="Fujimoto, Scott@CDPH" w:date="2018-09-12T13:55:00Z">
        <w:r w:rsidR="006D1B97">
          <w:t>’</w:t>
        </w:r>
      </w:ins>
      <w:ins w:id="33" w:author="Fujimoto, Scott@CDPH" w:date="2018-09-12T13:53:00Z">
        <w:r w:rsidR="006D1B97" w:rsidRPr="006D1B97">
          <w:t xml:space="preserve"> population. </w:t>
        </w:r>
      </w:ins>
      <w:ins w:id="34" w:author="Fujimoto, Scott@CDPH" w:date="2018-09-12T13:55:00Z">
        <w:r w:rsidR="006D1B97">
          <w:t xml:space="preserve">This allows </w:t>
        </w:r>
      </w:ins>
      <w:ins w:id="35" w:author="Fujimoto, Scott@CDPH" w:date="2018-09-12T14:04:00Z">
        <w:r w:rsidR="007C53F7">
          <w:t xml:space="preserve">for </w:t>
        </w:r>
      </w:ins>
      <w:ins w:id="36" w:author="Fujimoto, Scott@CDPH" w:date="2018-09-12T13:55:00Z">
        <w:r w:rsidR="006D1B97">
          <w:t>comparisons between populations with</w:t>
        </w:r>
      </w:ins>
      <w:ins w:id="37" w:author="Fujimoto, Scott@CDPH" w:date="2018-09-12T13:53:00Z">
        <w:r w:rsidR="007C53F7">
          <w:t xml:space="preserve"> differences in age </w:t>
        </w:r>
        <w:r w:rsidR="006D1B97" w:rsidRPr="006D1B97">
          <w:t>distributions</w:t>
        </w:r>
      </w:ins>
      <w:ins w:id="38" w:author="Fujimoto, Scott@CDPH" w:date="2018-09-12T13:56:00Z">
        <w:r w:rsidR="007C53F7">
          <w:t>,</w:t>
        </w:r>
        <w:r w:rsidR="006D1B97">
          <w:t xml:space="preserve"> </w:t>
        </w:r>
        <w:r w:rsidR="007C53F7">
          <w:t>accounting for the fact that age itself is generally correlated with higher mortality</w:t>
        </w:r>
      </w:ins>
      <w:ins w:id="39" w:author="Fujimoto, Scott@CDPH" w:date="2018-09-12T13:53:00Z">
        <w:r w:rsidR="006D1B97" w:rsidRPr="006D1B97">
          <w:t>.</w:t>
        </w:r>
      </w:ins>
    </w:p>
    <w:p w14:paraId="2032DFFB" w14:textId="77777777" w:rsidR="00A02CCD" w:rsidRDefault="00241DE7">
      <w:pPr>
        <w:pStyle w:val="ListParagraph"/>
        <w:numPr>
          <w:ilvl w:val="0"/>
          <w:numId w:val="1"/>
        </w:numPr>
        <w:rPr>
          <w:ins w:id="40" w:author="Fujimoto, Scott@CDPH" w:date="2018-09-12T14:42:00Z"/>
        </w:rPr>
        <w:pPrChange w:id="41" w:author="Fujimoto, Scott@CDPH" w:date="2018-09-12T14:42:00Z">
          <w:pPr/>
        </w:pPrChange>
      </w:pPr>
      <w:r>
        <w:t>‘Mean Years of Life Lost’</w:t>
      </w:r>
      <w:r w:rsidRPr="00241DE7">
        <w:t xml:space="preserve"> is the average number of years of life lost among all people that die from that condition (so will be higher for conditions differen</w:t>
      </w:r>
      <w:r>
        <w:t>tially impacting young people</w:t>
      </w:r>
      <w:ins w:id="42" w:author="Fujimoto, Scott@CDPH" w:date="2018-09-12T13:58:00Z">
        <w:r w:rsidR="007C53F7">
          <w:t>)</w:t>
        </w:r>
      </w:ins>
      <w:r>
        <w:t xml:space="preserve">. </w:t>
      </w:r>
    </w:p>
    <w:p w14:paraId="2DFAD3E2" w14:textId="0A9F5B1F" w:rsidR="00A02CCD" w:rsidRDefault="00241DE7">
      <w:pPr>
        <w:pStyle w:val="ListParagraph"/>
        <w:numPr>
          <w:ilvl w:val="0"/>
          <w:numId w:val="1"/>
        </w:numPr>
        <w:rPr>
          <w:ins w:id="43" w:author="Fujimoto, Scott@CDPH" w:date="2018-09-12T14:43:00Z"/>
        </w:rPr>
        <w:pPrChange w:id="44" w:author="Fujimoto, Scott@CDPH" w:date="2018-09-12T14:42:00Z">
          <w:pPr/>
        </w:pPrChange>
      </w:pPr>
      <w:r>
        <w:t>‘Years of Life Lost’</w:t>
      </w:r>
      <w:r w:rsidRPr="00241DE7">
        <w:t xml:space="preserve"> sums all the years of life</w:t>
      </w:r>
      <w:ins w:id="45" w:author="Fujimoto, Scott@CDPH" w:date="2018-09-12T14:05:00Z">
        <w:r w:rsidR="007C53F7">
          <w:t xml:space="preserve"> prematurely</w:t>
        </w:r>
      </w:ins>
      <w:r w:rsidRPr="00241DE7">
        <w:t xml:space="preserve"> lost across all people that die from that condition, and is influenced by the age at which people die from the condition and the number of people t</w:t>
      </w:r>
      <w:r>
        <w:t>hat die from that condition.</w:t>
      </w:r>
    </w:p>
    <w:p w14:paraId="1E777BD2" w14:textId="1D356F77" w:rsidR="00A02CCD" w:rsidRDefault="00A02CCD">
      <w:pPr>
        <w:pStyle w:val="ListParagraph"/>
        <w:numPr>
          <w:ilvl w:val="0"/>
          <w:numId w:val="1"/>
        </w:numPr>
        <w:rPr>
          <w:ins w:id="46" w:author="Fujimoto, Scott@CDPH" w:date="2018-09-12T14:43:00Z"/>
        </w:rPr>
        <w:pPrChange w:id="47" w:author="Fujimoto, Scott@CDPH" w:date="2018-09-12T14:42:00Z">
          <w:pPr/>
        </w:pPrChange>
      </w:pPr>
      <w:ins w:id="48" w:author="Fujimoto, Scott@CDPH" w:date="2018-09-12T14:43:00Z">
        <w:r>
          <w:t>‘Years of Life Lost per 100,000 population</w:t>
        </w:r>
      </w:ins>
      <w:ins w:id="49" w:author="Fujimoto, Scott@CDPH" w:date="2018-09-13T11:25:00Z">
        <w:r w:rsidR="004C55E9">
          <w:t>”</w:t>
        </w:r>
      </w:ins>
      <w:ins w:id="50" w:author="Fujimoto, Scott@CDPH" w:date="2018-09-12T14:43:00Z">
        <w:r>
          <w:t xml:space="preserve"> divides the YLL sum by the number of people in the population, then multiplies by 100,000 for interpretability. It is the YLL equivalent of the Death Rate.</w:t>
        </w:r>
      </w:ins>
    </w:p>
    <w:p w14:paraId="7A8EF151" w14:textId="50BCA53A" w:rsidR="00C926B5" w:rsidRDefault="00241DE7">
      <w:pPr>
        <w:pStyle w:val="ListParagraph"/>
        <w:numPr>
          <w:ilvl w:val="0"/>
          <w:numId w:val="1"/>
        </w:numPr>
        <w:pPrChange w:id="51" w:author="Fujimoto, Scott@CDPH" w:date="2018-09-12T14:42:00Z">
          <w:pPr/>
        </w:pPrChange>
      </w:pPr>
      <w:del w:id="52" w:author="Fujimoto, Scott@CDPH" w:date="2018-09-12T14:43:00Z">
        <w:r w:rsidDel="00A02CCD">
          <w:delText xml:space="preserve"> </w:delText>
        </w:r>
      </w:del>
      <w:del w:id="53" w:author="Fujimoto, Scott@CDPH" w:date="2018-09-12T14:42:00Z">
        <w:r w:rsidDel="00A02CCD">
          <w:delText xml:space="preserve"> </w:delText>
        </w:r>
      </w:del>
      <w:r>
        <w:t xml:space="preserve"> ‘</w:t>
      </w:r>
      <w:commentRangeStart w:id="54"/>
      <w:r w:rsidRPr="00241DE7">
        <w:t>Standard</w:t>
      </w:r>
      <w:commentRangeEnd w:id="54"/>
      <w:r w:rsidR="006D1B97">
        <w:rPr>
          <w:rStyle w:val="CommentReference"/>
        </w:rPr>
        <w:commentReference w:id="54"/>
      </w:r>
      <w:r w:rsidRPr="00241DE7">
        <w:t xml:space="preserve"> Mortality Ratio (SMR)</w:t>
      </w:r>
      <w:r>
        <w:t xml:space="preserve">’ </w:t>
      </w:r>
      <w:del w:id="55" w:author="Fujimoto, Scott@CDPH" w:date="2018-09-12T13:57:00Z">
        <w:r w:rsidDel="007C53F7">
          <w:delText>is an ‘ad hoc’</w:delText>
        </w:r>
        <w:r w:rsidRPr="00241DE7" w:rsidDel="007C53F7">
          <w:delText xml:space="preserve"> measure, and </w:delText>
        </w:r>
      </w:del>
      <w:r w:rsidRPr="00241DE7">
        <w:t>shows the county rate of condition divided by the rate for the condition in the State overall—this measure will highlight counties that have especially high (or low) rates of a condition compared to the State rate</w:t>
      </w:r>
      <w:ins w:id="56" w:author="Fujimoto, Scott@CDPH" w:date="2018-09-12T14:15:00Z">
        <w:r w:rsidR="00A606E4">
          <w:t>, even if the condition does not have a large number of deaths</w:t>
        </w:r>
      </w:ins>
      <w:ins w:id="57" w:author="Fujimoto, Scott@CDPH" w:date="2018-09-12T14:16:00Z">
        <w:r w:rsidR="00A606E4" w:rsidRPr="00A606E4">
          <w:t xml:space="preserve">.  To aid in using this measure, the vertical red line is at 1.2, corresponding to the measure being 120% higher in the selected </w:t>
        </w:r>
        <w:r w:rsidR="00A606E4" w:rsidRPr="00A606E4">
          <w:lastRenderedPageBreak/>
          <w:t>geography than the State average.  The green line is at 0.8, 80% of the State average and the grey line is at 1.0, right on the State average</w:t>
        </w:r>
      </w:ins>
      <w:r w:rsidRPr="00241DE7">
        <w:t>.   Measures to be added in the near future include age-specific rates and life expectancy.</w:t>
      </w:r>
      <w:del w:id="58" w:author="Fujimoto, Scott@CDPH" w:date="2018-09-13T11:24:00Z">
        <w:r w:rsidDel="004C55E9">
          <w:delText>”</w:delText>
        </w:r>
      </w:del>
      <w:ins w:id="59" w:author="Fujimoto, Scott@CDPH" w:date="2018-09-13T11:25:00Z">
        <w:r w:rsidR="004C55E9" w:rsidRPr="004C55E9">
          <w:t>"</w:t>
        </w:r>
      </w:ins>
    </w:p>
    <w:p w14:paraId="51EA7CC2" w14:textId="2BC0F6BE" w:rsidR="00821DD1" w:rsidRDefault="00821DD1"/>
    <w:p w14:paraId="24C6AFD1" w14:textId="132F72C4" w:rsidR="00821DD1" w:rsidRDefault="00821DD1">
      <w:proofErr w:type="spellStart"/>
      <w:r>
        <w:t>causeHelp</w:t>
      </w:r>
      <w:proofErr w:type="spellEnd"/>
      <w:r>
        <w:t xml:space="preserve"> &lt;- </w:t>
      </w:r>
      <w:del w:id="60" w:author="Fujimoto, Scott@CDPH" w:date="2018-09-13T11:24:00Z">
        <w:r w:rsidDel="004C55E9">
          <w:delText>“</w:delText>
        </w:r>
      </w:del>
      <w:ins w:id="61" w:author="Fujimoto, Scott@CDPH" w:date="2018-09-13T11:25:00Z">
        <w:r w:rsidR="004C55E9" w:rsidRPr="004C55E9">
          <w:t>"</w:t>
        </w:r>
      </w:ins>
      <w:r w:rsidRPr="00821DD1">
        <w:t xml:space="preserve">The </w:t>
      </w:r>
      <w:del w:id="62" w:author="Fujimoto, Scott@CDPH" w:date="2018-09-12T14:11:00Z">
        <w:r w:rsidRPr="00821DD1" w:rsidDel="00821DD1">
          <w:delText xml:space="preserve">CONDITIONS </w:delText>
        </w:r>
      </w:del>
      <w:ins w:id="63" w:author="Fujimoto, Scott@CDPH" w:date="2018-09-12T14:11:00Z">
        <w:r w:rsidRPr="00821DD1">
          <w:t>C</w:t>
        </w:r>
        <w:r>
          <w:t>AUSE</w:t>
        </w:r>
        <w:r w:rsidRPr="00821DD1">
          <w:t>S</w:t>
        </w:r>
        <w:r>
          <w:t xml:space="preserve"> OF DEATH</w:t>
        </w:r>
        <w:r w:rsidRPr="00821DD1">
          <w:t xml:space="preserve"> </w:t>
        </w:r>
      </w:ins>
      <w:r w:rsidRPr="00821DD1">
        <w:t xml:space="preserve">in the app are currently based on an alphabetical arrangement of </w:t>
      </w:r>
      <w:commentRangeStart w:id="64"/>
      <w:r w:rsidRPr="00821DD1">
        <w:t>36</w:t>
      </w:r>
      <w:commentRangeEnd w:id="64"/>
      <w:r>
        <w:rPr>
          <w:rStyle w:val="CommentReference"/>
        </w:rPr>
        <w:commentReference w:id="64"/>
      </w:r>
      <w:r w:rsidRPr="00821DD1">
        <w:t xml:space="preserve"> mutually exclusive and exhaustive conditions from the Global Burden of Disease Study—these 36 are an ad hoc list, thought to be generally relatable to California Public Health priorities.  But, the app could, and likely will, include the full list of Global Burden of Disease conditions, and/or other Global Burden of Disease subsets; and/or subsets from 2011 National Center of Health </w:t>
      </w:r>
      <w:proofErr w:type="gramStart"/>
      <w:r w:rsidRPr="00821DD1">
        <w:t>Statistics  condition</w:t>
      </w:r>
      <w:proofErr w:type="gramEnd"/>
      <w:r w:rsidRPr="00821DD1">
        <w:t xml:space="preserve"> groupings (e.g. 133 or 39 causes).</w:t>
      </w:r>
      <w:ins w:id="65" w:author="Fujimoto, Scott@CDPH" w:date="2018-09-13T11:25:00Z">
        <w:r w:rsidR="004C55E9" w:rsidRPr="004C55E9">
          <w:t>"</w:t>
        </w:r>
      </w:ins>
    </w:p>
    <w:p w14:paraId="2CC9696C" w14:textId="45DE0CBB" w:rsidR="00874685" w:rsidRDefault="00874685"/>
    <w:p w14:paraId="729B3A1F" w14:textId="59A9C67B" w:rsidR="00874685" w:rsidRDefault="003E280E" w:rsidP="00874685">
      <w:proofErr w:type="spellStart"/>
      <w:r>
        <w:t>statecut</w:t>
      </w:r>
      <w:r w:rsidR="00874685">
        <w:t>Help</w:t>
      </w:r>
      <w:proofErr w:type="spellEnd"/>
      <w:r w:rsidR="00874685">
        <w:t xml:space="preserve"> &lt;- </w:t>
      </w:r>
      <w:ins w:id="66" w:author="Fujimoto, Scott@CDPH" w:date="2018-09-13T11:25:00Z">
        <w:r w:rsidR="004C55E9" w:rsidRPr="004C55E9">
          <w:t>"</w:t>
        </w:r>
      </w:ins>
      <w:r w:rsidR="00F4770A">
        <w:t xml:space="preserve">The ‘State-based </w:t>
      </w:r>
      <w:commentRangeStart w:id="67"/>
      <w:proofErr w:type="spellStart"/>
      <w:r w:rsidR="00F4770A">
        <w:t>Cutpoints</w:t>
      </w:r>
      <w:commentRangeEnd w:id="67"/>
      <w:proofErr w:type="spellEnd"/>
      <w:r w:rsidR="00F4770A">
        <w:rPr>
          <w:rStyle w:val="CommentReference"/>
        </w:rPr>
        <w:commentReference w:id="67"/>
      </w:r>
      <w:r w:rsidR="00F4770A">
        <w:t>’</w:t>
      </w:r>
      <w:r w:rsidR="00874685" w:rsidRPr="00874685">
        <w:t xml:space="preserve"> button changes the way the Measure is broken down or grouped—with the box checked, the </w:t>
      </w:r>
      <w:proofErr w:type="spellStart"/>
      <w:r w:rsidR="00874685" w:rsidRPr="00874685">
        <w:t>cutpoints</w:t>
      </w:r>
      <w:proofErr w:type="spellEnd"/>
      <w:r w:rsidR="00874685" w:rsidRPr="00874685">
        <w:t xml:space="preserve"> are based on the State data overall (so many/most communities in a given county might be in the highest category, if that condition tended to be high in that county in general). If the box is unchecked, the cut points will be based on the data in just that county, so the distribution of the condition throughout just that one county may be easier to see and understand</w:t>
      </w:r>
      <w:r w:rsidR="00F4770A">
        <w:t>.</w:t>
      </w:r>
      <w:ins w:id="68" w:author="Fujimoto, Scott@CDPH" w:date="2018-09-13T11:25:00Z">
        <w:r w:rsidR="004C55E9" w:rsidRPr="004C55E9">
          <w:t>"</w:t>
        </w:r>
      </w:ins>
    </w:p>
    <w:p w14:paraId="08DBE670" w14:textId="388EDC99" w:rsidR="003E280E" w:rsidRDefault="003E280E" w:rsidP="00874685"/>
    <w:p w14:paraId="5BB19D17" w14:textId="5EFB02C0" w:rsidR="003E280E" w:rsidRDefault="003E280E" w:rsidP="00874685">
      <w:commentRangeStart w:id="69"/>
      <w:proofErr w:type="spellStart"/>
      <w:proofErr w:type="gramStart"/>
      <w:r>
        <w:t>cutmethodHelp</w:t>
      </w:r>
      <w:commentRangeEnd w:id="69"/>
      <w:proofErr w:type="spellEnd"/>
      <w:proofErr w:type="gramEnd"/>
      <w:r>
        <w:rPr>
          <w:rStyle w:val="CommentReference"/>
        </w:rPr>
        <w:commentReference w:id="69"/>
      </w:r>
      <w:r>
        <w:t xml:space="preserve"> &lt;-</w:t>
      </w:r>
    </w:p>
    <w:p w14:paraId="216DE541" w14:textId="77777777" w:rsidR="003E280E" w:rsidRDefault="003E280E" w:rsidP="00874685"/>
    <w:p w14:paraId="1A92E551" w14:textId="56593D3B" w:rsidR="003E280E" w:rsidRPr="00874685" w:rsidRDefault="003E280E" w:rsidP="00874685">
      <w:commentRangeStart w:id="70"/>
      <w:proofErr w:type="spellStart"/>
      <w:r>
        <w:t>SDOHHelp</w:t>
      </w:r>
      <w:commentRangeEnd w:id="70"/>
      <w:proofErr w:type="spellEnd"/>
      <w:r w:rsidR="00A02CCD">
        <w:rPr>
          <w:rStyle w:val="CommentReference"/>
        </w:rPr>
        <w:commentReference w:id="70"/>
      </w:r>
      <w:r>
        <w:t xml:space="preserve"> &lt;-</w:t>
      </w:r>
    </w:p>
    <w:p w14:paraId="58CC9C19" w14:textId="77777777" w:rsidR="00C926B5" w:rsidRDefault="00C926B5"/>
    <w:sectPr w:rsidR="00C926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ujimoto, Scott@CDPH" w:date="2018-09-12T13:31:00Z" w:initials="FS">
    <w:p w14:paraId="6247163C" w14:textId="77777777" w:rsidR="003E280E" w:rsidRDefault="003E280E">
      <w:pPr>
        <w:pStyle w:val="CommentText"/>
      </w:pPr>
      <w:r>
        <w:rPr>
          <w:rStyle w:val="CommentReference"/>
        </w:rPr>
        <w:annotationRef/>
      </w:r>
      <w:r>
        <w:t>This part has no quotes but displayed in R without problems. Why is that?</w:t>
      </w:r>
    </w:p>
  </w:comment>
  <w:comment w:id="1" w:author="Samuel, Michael@CDPH" w:date="2018-09-13T12:31:00Z" w:initials="SM">
    <w:p w14:paraId="75F91E29" w14:textId="0A8051F3" w:rsidR="00625C61" w:rsidRDefault="00625C61">
      <w:pPr>
        <w:pStyle w:val="CommentText"/>
      </w:pPr>
      <w:r>
        <w:rPr>
          <w:rStyle w:val="CommentReference"/>
        </w:rPr>
        <w:annotationRef/>
      </w:r>
      <w:r>
        <w:t xml:space="preserve">Not quite sure what you were seeing, but will not read into R without </w:t>
      </w:r>
      <w:r>
        <w:t>quotes…</w:t>
      </w:r>
      <w:bookmarkStart w:id="2" w:name="_GoBack"/>
      <w:bookmarkEnd w:id="2"/>
    </w:p>
  </w:comment>
  <w:comment w:id="3" w:author="Fujimoto, Scott@CDPH" w:date="2018-09-12T13:30:00Z" w:initials="FS">
    <w:p w14:paraId="5C2CF10F" w14:textId="77777777" w:rsidR="003E280E" w:rsidRDefault="003E280E">
      <w:pPr>
        <w:pStyle w:val="CommentText"/>
      </w:pPr>
      <w:r>
        <w:rPr>
          <w:rStyle w:val="CommentReference"/>
        </w:rPr>
        <w:annotationRef/>
      </w:r>
      <w:r>
        <w:t>For public release, want to change this to a generic email—maybe Fusion Center.</w:t>
      </w:r>
    </w:p>
  </w:comment>
  <w:comment w:id="4" w:author="Fujimoto, Scott@CDPH" w:date="2018-09-12T14:09:00Z" w:initials="FS">
    <w:p w14:paraId="0F716954" w14:textId="671F723B" w:rsidR="003E280E" w:rsidRDefault="003E280E">
      <w:pPr>
        <w:pStyle w:val="CommentText"/>
      </w:pPr>
      <w:r>
        <w:rPr>
          <w:rStyle w:val="CommentReference"/>
        </w:rPr>
        <w:annotationRef/>
      </w:r>
      <w:r>
        <w:t>Would be nicer if each dropdown measure had its own explanation instead all of them crammed into one lengthy paragraph. Not sure how to do the R coding for this though.</w:t>
      </w:r>
    </w:p>
  </w:comment>
  <w:comment w:id="54" w:author="Fujimoto, Scott@CDPH" w:date="2018-09-12T13:52:00Z" w:initials="FS">
    <w:p w14:paraId="4328B08E" w14:textId="77777777" w:rsidR="003E280E" w:rsidRDefault="003E280E">
      <w:pPr>
        <w:pStyle w:val="CommentText"/>
      </w:pPr>
      <w:r>
        <w:rPr>
          <w:rStyle w:val="CommentReference"/>
        </w:rPr>
        <w:annotationRef/>
      </w:r>
      <w:r>
        <w:t xml:space="preserve">May want to reference </w:t>
      </w:r>
      <w:r w:rsidRPr="006D1B97">
        <w:t>https://www.cdc.gov/nchs/data/statnt/statnt06rv.pdf</w:t>
      </w:r>
    </w:p>
  </w:comment>
  <w:comment w:id="64" w:author="Fujimoto, Scott@CDPH" w:date="2018-09-12T14:12:00Z" w:initials="FS">
    <w:p w14:paraId="1215C2B2" w14:textId="50DA2B12" w:rsidR="003E280E" w:rsidRDefault="003E280E">
      <w:pPr>
        <w:pStyle w:val="CommentText"/>
      </w:pPr>
      <w:r>
        <w:rPr>
          <w:rStyle w:val="CommentReference"/>
        </w:rPr>
        <w:annotationRef/>
      </w:r>
      <w:r>
        <w:t>I think this needs to be updated? Suggest not putting in a specific number (as it may change and isn’t important in a Help caption) but rather brief overview of how the three levels of detail were constructed. Also note which levels are comprehensive and which only have certain conditions (only the most granular I recall).</w:t>
      </w:r>
    </w:p>
  </w:comment>
  <w:comment w:id="67" w:author="Fujimoto, Scott@CDPH" w:date="2018-09-12T14:31:00Z" w:initials="FS">
    <w:p w14:paraId="4C476867" w14:textId="35FDF46E" w:rsidR="003E280E" w:rsidRDefault="003E280E">
      <w:pPr>
        <w:pStyle w:val="CommentText"/>
      </w:pPr>
      <w:r>
        <w:rPr>
          <w:rStyle w:val="CommentReference"/>
        </w:rPr>
        <w:annotationRef/>
      </w:r>
      <w:r>
        <w:t>This isn’t in the current version. Was it removed by mistake?</w:t>
      </w:r>
    </w:p>
  </w:comment>
  <w:comment w:id="69" w:author="Fujimoto, Scott@CDPH" w:date="2018-09-12T14:39:00Z" w:initials="FS">
    <w:p w14:paraId="5EA5705E" w14:textId="28FDB1BC" w:rsidR="003E280E" w:rsidRDefault="003E280E">
      <w:pPr>
        <w:pStyle w:val="CommentText"/>
      </w:pPr>
      <w:r>
        <w:rPr>
          <w:rStyle w:val="CommentReference"/>
        </w:rPr>
        <w:annotationRef/>
      </w:r>
      <w:r>
        <w:t>Needs explanation</w:t>
      </w:r>
      <w:r w:rsidR="00A02CCD">
        <w:t xml:space="preserve"> on how color cutoffs were calculated, especially Fisher method</w:t>
      </w:r>
    </w:p>
  </w:comment>
  <w:comment w:id="70" w:author="Fujimoto, Scott@CDPH" w:date="2018-09-12T14:41:00Z" w:initials="FS">
    <w:p w14:paraId="279842F4" w14:textId="1CE40D3A" w:rsidR="00A02CCD" w:rsidRDefault="00A02CCD">
      <w:pPr>
        <w:pStyle w:val="CommentText"/>
      </w:pPr>
      <w:r>
        <w:rPr>
          <w:rStyle w:val="CommentReference"/>
        </w:rPr>
        <w:annotationRef/>
      </w:r>
      <w:r>
        <w:t>Maybe text on importance of SDOH on mortality, but only variable needing explanation is HPI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47163C" w15:done="0"/>
  <w15:commentEx w15:paraId="75F91E29" w15:done="0"/>
  <w15:commentEx w15:paraId="5C2CF10F" w15:done="0"/>
  <w15:commentEx w15:paraId="0F716954" w15:done="0"/>
  <w15:commentEx w15:paraId="4328B08E" w15:done="0"/>
  <w15:commentEx w15:paraId="1215C2B2" w15:done="0"/>
  <w15:commentEx w15:paraId="4C476867" w15:done="0"/>
  <w15:commentEx w15:paraId="5EA5705E" w15:done="0"/>
  <w15:commentEx w15:paraId="279842F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E979FE"/>
    <w:multiLevelType w:val="hybridMultilevel"/>
    <w:tmpl w:val="ABEE3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ujimoto, Scott@CDPH">
    <w15:presenceInfo w15:providerId="AD" w15:userId="S-1-5-21-4097889286-3091099877-3853663367-19739"/>
  </w15:person>
  <w15:person w15:author="Samuel, Michael@CDPH">
    <w15:presenceInfo w15:providerId="AD" w15:userId="S-1-5-21-4097889286-3091099877-3853663367-193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9EE"/>
    <w:rsid w:val="001F0448"/>
    <w:rsid w:val="00241DE7"/>
    <w:rsid w:val="00273671"/>
    <w:rsid w:val="00325C5A"/>
    <w:rsid w:val="003E280E"/>
    <w:rsid w:val="003F7AC6"/>
    <w:rsid w:val="004C55E9"/>
    <w:rsid w:val="005F7F90"/>
    <w:rsid w:val="00625C61"/>
    <w:rsid w:val="006D1B97"/>
    <w:rsid w:val="007C53F7"/>
    <w:rsid w:val="00821DD1"/>
    <w:rsid w:val="008379EE"/>
    <w:rsid w:val="00874685"/>
    <w:rsid w:val="00887A0B"/>
    <w:rsid w:val="00A02CCD"/>
    <w:rsid w:val="00A606E4"/>
    <w:rsid w:val="00C90096"/>
    <w:rsid w:val="00C926B5"/>
    <w:rsid w:val="00F47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20DB1"/>
  <w15:docId w15:val="{634EF7D1-6EE3-444E-977D-39882ED2C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26B5"/>
    <w:rPr>
      <w:color w:val="0563C1" w:themeColor="hyperlink"/>
      <w:u w:val="single"/>
    </w:rPr>
  </w:style>
  <w:style w:type="character" w:styleId="CommentReference">
    <w:name w:val="annotation reference"/>
    <w:basedOn w:val="DefaultParagraphFont"/>
    <w:uiPriority w:val="99"/>
    <w:semiHidden/>
    <w:unhideWhenUsed/>
    <w:rsid w:val="00325C5A"/>
    <w:rPr>
      <w:sz w:val="16"/>
      <w:szCs w:val="16"/>
    </w:rPr>
  </w:style>
  <w:style w:type="paragraph" w:styleId="CommentText">
    <w:name w:val="annotation text"/>
    <w:basedOn w:val="Normal"/>
    <w:link w:val="CommentTextChar"/>
    <w:uiPriority w:val="99"/>
    <w:semiHidden/>
    <w:unhideWhenUsed/>
    <w:rsid w:val="00325C5A"/>
    <w:pPr>
      <w:spacing w:line="240" w:lineRule="auto"/>
    </w:pPr>
    <w:rPr>
      <w:sz w:val="20"/>
      <w:szCs w:val="20"/>
    </w:rPr>
  </w:style>
  <w:style w:type="character" w:customStyle="1" w:styleId="CommentTextChar">
    <w:name w:val="Comment Text Char"/>
    <w:basedOn w:val="DefaultParagraphFont"/>
    <w:link w:val="CommentText"/>
    <w:uiPriority w:val="99"/>
    <w:semiHidden/>
    <w:rsid w:val="00325C5A"/>
    <w:rPr>
      <w:sz w:val="20"/>
      <w:szCs w:val="20"/>
    </w:rPr>
  </w:style>
  <w:style w:type="paragraph" w:styleId="CommentSubject">
    <w:name w:val="annotation subject"/>
    <w:basedOn w:val="CommentText"/>
    <w:next w:val="CommentText"/>
    <w:link w:val="CommentSubjectChar"/>
    <w:uiPriority w:val="99"/>
    <w:semiHidden/>
    <w:unhideWhenUsed/>
    <w:rsid w:val="00325C5A"/>
    <w:rPr>
      <w:b/>
      <w:bCs/>
    </w:rPr>
  </w:style>
  <w:style w:type="character" w:customStyle="1" w:styleId="CommentSubjectChar">
    <w:name w:val="Comment Subject Char"/>
    <w:basedOn w:val="CommentTextChar"/>
    <w:link w:val="CommentSubject"/>
    <w:uiPriority w:val="99"/>
    <w:semiHidden/>
    <w:rsid w:val="00325C5A"/>
    <w:rPr>
      <w:b/>
      <w:bCs/>
      <w:sz w:val="20"/>
      <w:szCs w:val="20"/>
    </w:rPr>
  </w:style>
  <w:style w:type="paragraph" w:styleId="BalloonText">
    <w:name w:val="Balloon Text"/>
    <w:basedOn w:val="Normal"/>
    <w:link w:val="BalloonTextChar"/>
    <w:uiPriority w:val="99"/>
    <w:semiHidden/>
    <w:unhideWhenUsed/>
    <w:rsid w:val="00325C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C5A"/>
    <w:rPr>
      <w:rFonts w:ascii="Segoe UI" w:hAnsi="Segoe UI" w:cs="Segoe UI"/>
      <w:sz w:val="18"/>
      <w:szCs w:val="18"/>
    </w:rPr>
  </w:style>
  <w:style w:type="paragraph" w:styleId="ListParagraph">
    <w:name w:val="List Paragraph"/>
    <w:basedOn w:val="Normal"/>
    <w:uiPriority w:val="34"/>
    <w:qFormat/>
    <w:rsid w:val="00A02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CDPH</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Michael (CDPH-EXEC-DIR)</dc:creator>
  <cp:keywords/>
  <dc:description/>
  <cp:lastModifiedBy>Samuel, Michael@CDPH</cp:lastModifiedBy>
  <cp:revision>13</cp:revision>
  <dcterms:created xsi:type="dcterms:W3CDTF">2017-12-01T18:45:00Z</dcterms:created>
  <dcterms:modified xsi:type="dcterms:W3CDTF">2018-09-13T19:32:00Z</dcterms:modified>
</cp:coreProperties>
</file>